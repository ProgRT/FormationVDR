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8F" w:rsidRDefault="007B7872" w:rsidP="00DB2D8F">
      <w:pPr>
        <w:spacing w:after="120"/>
        <w:rPr>
          <w:color w:val="D9D9D9" w:themeColor="background1" w:themeShade="D9"/>
        </w:rPr>
      </w:pPr>
      <w:r>
        <w:t>Date : _</w:t>
      </w:r>
      <w:r w:rsidRPr="007B7872">
        <w:rPr>
          <w:color w:val="D9D9D9" w:themeColor="background1" w:themeShade="D9"/>
          <w:u w:val="single" w:color="000000" w:themeColor="text1"/>
        </w:rPr>
        <w:t xml:space="preserve">AAAA </w:t>
      </w:r>
      <w:r w:rsidRPr="007B7872">
        <w:rPr>
          <w:u w:val="single" w:color="000000" w:themeColor="text1"/>
        </w:rPr>
        <w:t>/</w:t>
      </w:r>
      <w:r w:rsidRPr="007B7872">
        <w:rPr>
          <w:color w:val="D9D9D9" w:themeColor="background1" w:themeShade="D9"/>
          <w:u w:val="single" w:color="000000" w:themeColor="text1"/>
        </w:rPr>
        <w:t xml:space="preserve"> MM </w:t>
      </w:r>
      <w:r w:rsidRPr="007B7872">
        <w:rPr>
          <w:u w:val="single" w:color="000000" w:themeColor="text1"/>
        </w:rPr>
        <w:t>/</w:t>
      </w:r>
      <w:r w:rsidRPr="007B7872">
        <w:rPr>
          <w:color w:val="D9D9D9" w:themeColor="background1" w:themeShade="D9"/>
          <w:u w:val="single" w:color="000000" w:themeColor="text1"/>
        </w:rPr>
        <w:t xml:space="preserve"> JJ</w:t>
      </w:r>
      <w:r>
        <w:rPr>
          <w:color w:val="D9D9D9" w:themeColor="background1" w:themeShade="D9"/>
          <w:u w:val="single" w:color="000000" w:themeColor="text1"/>
        </w:rPr>
        <w:t>_</w:t>
      </w:r>
      <w:r w:rsidRPr="007B7872">
        <w:rPr>
          <w:color w:val="D9D9D9" w:themeColor="background1" w:themeShade="D9"/>
        </w:rPr>
        <w:t xml:space="preserve"> </w:t>
      </w:r>
    </w:p>
    <w:p w:rsidR="003E4D5C" w:rsidRDefault="002878C2" w:rsidP="00DB2D8F">
      <w:pPr>
        <w:spacing w:after="240"/>
      </w:pPr>
      <w:r>
        <w:t xml:space="preserve">Numéro PGBM de </w:t>
      </w:r>
      <w:proofErr w:type="gramStart"/>
      <w:r>
        <w:t>l’appareil  :</w:t>
      </w:r>
      <w:proofErr w:type="gramEnd"/>
      <w:r>
        <w:t xml:space="preserve"> </w:t>
      </w:r>
      <w:r w:rsidR="007B7872">
        <w:t xml:space="preserve"> </w:t>
      </w:r>
      <w:r>
        <w:t>_______________</w:t>
      </w:r>
    </w:p>
    <w:p w:rsidR="00D91DD8" w:rsidRDefault="00D91DD8" w:rsidP="00AF5DC2">
      <w:pPr>
        <w:pStyle w:val="Sectiondeformulaire"/>
      </w:pPr>
      <w:r>
        <w:t>Vérification du module de contrôle</w:t>
      </w:r>
    </w:p>
    <w:p w:rsidR="00162F4F" w:rsidRDefault="00162F4F" w:rsidP="00162F4F">
      <w:pPr>
        <w:pStyle w:val="Instruction"/>
      </w:pPr>
      <w:r w:rsidRPr="00D51BC4">
        <w:t>Effectuer les réglages suivants sur le module de contrôle</w:t>
      </w:r>
      <w:r>
        <w:t xml:space="preserve"> </w:t>
      </w:r>
      <w:r w:rsidRPr="00D51BC4">
        <w:t>:</w:t>
      </w:r>
    </w:p>
    <w:p w:rsidR="00162F4F" w:rsidRDefault="00162F4F" w:rsidP="00E8206A">
      <w:pPr>
        <w:pStyle w:val="Tableaudeparamtres"/>
      </w:pPr>
      <w:r>
        <w:t>PRESSION DE TRAVAIL :</w:t>
      </w:r>
      <w:r>
        <w:tab/>
        <w:t>40 LBS/P02</w:t>
      </w:r>
    </w:p>
    <w:p w:rsidR="00162F4F" w:rsidRDefault="00162F4F" w:rsidP="00E8206A">
      <w:pPr>
        <w:pStyle w:val="Tableaudeparamtres"/>
      </w:pPr>
      <w:proofErr w:type="spellStart"/>
      <w:r>
        <w:t>FiO</w:t>
      </w:r>
      <w:proofErr w:type="spellEnd"/>
      <w:proofErr w:type="gramStart"/>
      <w:r>
        <w:rPr>
          <w:rFonts w:ascii="Cambria Math" w:hAnsi="Cambria Math" w:cs="Cambria Math"/>
        </w:rPr>
        <w:t>₂</w:t>
      </w:r>
      <w:r>
        <w:t xml:space="preserve">  :</w:t>
      </w:r>
      <w:proofErr w:type="gramEnd"/>
      <w:r>
        <w:tab/>
        <w:t>60 %</w:t>
      </w:r>
    </w:p>
    <w:p w:rsidR="00162F4F" w:rsidRDefault="00162F4F" w:rsidP="00E8206A">
      <w:pPr>
        <w:pStyle w:val="Tableaudeparamtres"/>
      </w:pPr>
      <w:r>
        <w:t>DEBIT PULSE :</w:t>
      </w:r>
      <w:r>
        <w:tab/>
      </w:r>
      <w:r w:rsidR="00713F32">
        <w:t>1</w:t>
      </w:r>
    </w:p>
    <w:p w:rsidR="00162F4F" w:rsidRDefault="00162F4F" w:rsidP="00E8206A">
      <w:pPr>
        <w:pStyle w:val="Tableaudeparamtres"/>
      </w:pPr>
      <w:r>
        <w:t>CPAP OSCILLANTE :</w:t>
      </w:r>
      <w:r>
        <w:tab/>
      </w:r>
      <w:r w:rsidR="00713F32">
        <w:t>1</w:t>
      </w:r>
    </w:p>
    <w:p w:rsidR="00162F4F" w:rsidRDefault="00162F4F" w:rsidP="00E8206A">
      <w:pPr>
        <w:pStyle w:val="Tableaudeparamtres"/>
      </w:pPr>
      <w:r>
        <w:t>DEMANDE CPAP / PEEP :</w:t>
      </w:r>
      <w:r w:rsidR="00713F32">
        <w:tab/>
        <w:t>7</w:t>
      </w:r>
    </w:p>
    <w:p w:rsidR="00162F4F" w:rsidRPr="00E8206A" w:rsidRDefault="00162F4F" w:rsidP="00E8206A">
      <w:pPr>
        <w:pStyle w:val="Tableaudeparamtres"/>
      </w:pPr>
      <w:r>
        <w:t>PRESSION DE CONVECTION :</w:t>
      </w:r>
      <w:r w:rsidR="00713F32">
        <w:tab/>
        <w:t>0</w:t>
      </w:r>
    </w:p>
    <w:p w:rsidR="00162F4F" w:rsidRDefault="00162F4F" w:rsidP="00E8206A">
      <w:pPr>
        <w:pStyle w:val="Tableaudeparamtres"/>
      </w:pPr>
      <w:r>
        <w:t>TEMPS INSPIRATOIRE :</w:t>
      </w:r>
      <w:r w:rsidR="00713F32">
        <w:tab/>
        <w:t>0</w:t>
      </w:r>
      <w:r>
        <w:br/>
        <w:t>TEMPS EXPIRATOIRE :</w:t>
      </w:r>
      <w:r w:rsidR="00713F32">
        <w:tab/>
        <w:t>0</w:t>
      </w:r>
    </w:p>
    <w:p w:rsidR="00162F4F" w:rsidRDefault="00162F4F" w:rsidP="00E8206A">
      <w:pPr>
        <w:pStyle w:val="Tableaudeparamtres"/>
      </w:pPr>
      <w:r>
        <w:t>FREQUENCE DE PERCUSSION :</w:t>
      </w:r>
      <w:r w:rsidR="00713F32">
        <w:tab/>
        <w:t>11</w:t>
      </w:r>
    </w:p>
    <w:p w:rsidR="00162F4F" w:rsidRDefault="00162F4F" w:rsidP="00E8206A">
      <w:pPr>
        <w:pStyle w:val="Tableaudeparamtres"/>
      </w:pPr>
      <w:r>
        <w:t>RATIO i : e :</w:t>
      </w:r>
      <w:r>
        <w:tab/>
        <w:t>11</w:t>
      </w:r>
    </w:p>
    <w:p w:rsidR="00162F4F" w:rsidRDefault="00162F4F" w:rsidP="00E8206A">
      <w:pPr>
        <w:pStyle w:val="Tableaudeparamtres"/>
      </w:pPr>
      <w:r>
        <w:t>NÉBULISATION :</w:t>
      </w:r>
      <w:r w:rsidR="00713F32">
        <w:tab/>
        <w:t>MARCHE</w:t>
      </w:r>
    </w:p>
    <w:p w:rsidR="00162F4F" w:rsidRDefault="00162F4F" w:rsidP="00E8206A">
      <w:pPr>
        <w:pStyle w:val="Tableaudeparamtres"/>
      </w:pPr>
      <w:r>
        <w:t>ALLARME DE SURPRESSION :</w:t>
      </w:r>
      <w:r w:rsidR="00713F32">
        <w:tab/>
        <w:t>0</w:t>
      </w:r>
    </w:p>
    <w:p w:rsidR="00162F4F" w:rsidRDefault="00162F4F" w:rsidP="00E8206A">
      <w:pPr>
        <w:pStyle w:val="Tableaudeparamtres"/>
      </w:pPr>
      <w:r>
        <w:t>INTERRUPTEUR PRINCIPAL :</w:t>
      </w:r>
      <w:r w:rsidR="00713F32">
        <w:tab/>
        <w:t>MARCHE</w:t>
      </w:r>
    </w:p>
    <w:p w:rsidR="00713F32" w:rsidRDefault="00713F32" w:rsidP="00713F32">
      <w:pPr>
        <w:pStyle w:val="Instruction"/>
      </w:pPr>
      <w:r>
        <w:t>Après 5 à 10 minutes de préchauffage : s’assurer que les paramètres suivants sont à l’intérieur de l’intervalle normal :</w:t>
      </w:r>
    </w:p>
    <w:p w:rsidR="004A3B43" w:rsidRDefault="00DB2D8F" w:rsidP="004A3B43">
      <w:pPr>
        <w:pStyle w:val="Vrification"/>
      </w:pPr>
      <w:r>
        <w:tab/>
      </w:r>
    </w:p>
    <w:p w:rsidR="00713F32" w:rsidRDefault="00713F32" w:rsidP="00DB2D8F">
      <w:pPr>
        <w:pStyle w:val="Vrificationavecnormale"/>
      </w:pPr>
      <w:r>
        <w:t>Pression de crête inspiratoire</w:t>
      </w:r>
      <w:r w:rsidR="00DB2D8F">
        <w:tab/>
      </w:r>
      <w:r w:rsidR="00E8206A">
        <w:t>(x à x cmh2))</w:t>
      </w:r>
      <w:r w:rsidR="00E8206A">
        <w:tab/>
        <w:t xml:space="preserve">Valeur actuelle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>Pression de crête expiratoire</w:t>
      </w:r>
      <w:r w:rsidR="00E8206A">
        <w:tab/>
        <w:t>(x à x cmH20)</w:t>
      </w:r>
      <w:r w:rsidR="00E8206A">
        <w:tab/>
        <w:t xml:space="preserve">Valeur actuelle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 xml:space="preserve">Temps inspiratoire </w:t>
      </w:r>
      <w:r w:rsidR="00DB2D8F">
        <w:tab/>
        <w:t>(x à x</w:t>
      </w:r>
      <w:r w:rsidR="004A3B43">
        <w:t xml:space="preserve"> sec.)</w:t>
      </w:r>
      <w:r w:rsidR="00E8206A">
        <w:tab/>
        <w:t xml:space="preserve">Valeur actuelle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 xml:space="preserve">Temps expiratoire </w:t>
      </w:r>
      <w:r w:rsidR="00DB2D8F">
        <w:tab/>
        <w:t>(</w:t>
      </w:r>
      <w:r w:rsidR="00E8206A">
        <w:t>x à x</w:t>
      </w:r>
      <w:r w:rsidR="00DB2D8F">
        <w:t xml:space="preserve"> sec.</w:t>
      </w:r>
      <w:r w:rsidR="00E8206A">
        <w:t>)</w:t>
      </w:r>
      <w:r w:rsidR="00E8206A">
        <w:tab/>
        <w:t xml:space="preserve">Valeur actuelle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>Rapport I : E (convection)</w:t>
      </w:r>
      <w:r w:rsidR="00E8206A">
        <w:tab/>
      </w:r>
      <w:r w:rsidR="00DB2D8F">
        <w:t>(</w:t>
      </w:r>
      <w:r w:rsidR="00E8206A">
        <w:t>x : x à x </w:t>
      </w:r>
      <w:proofErr w:type="gramStart"/>
      <w:r w:rsidR="00E8206A">
        <w:t>:x</w:t>
      </w:r>
      <w:proofErr w:type="gramEnd"/>
      <w:r w:rsidR="00DB2D8F">
        <w:t>)</w:t>
      </w:r>
      <w:r>
        <w:t xml:space="preserve"> </w:t>
      </w:r>
      <w:r w:rsidR="00E8206A">
        <w:tab/>
        <w:t xml:space="preserve">Valeur actuelle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 xml:space="preserve">Fréquence de convection </w:t>
      </w:r>
      <w:r w:rsidR="00DB2D8F">
        <w:tab/>
        <w:t>(</w:t>
      </w:r>
      <w:r w:rsidR="00E8206A">
        <w:t>x à x</w:t>
      </w:r>
      <w:r w:rsidR="00DB2D8F">
        <w:t>)</w:t>
      </w:r>
      <w:r w:rsidR="00DB2D8F">
        <w:tab/>
        <w:t>Valeur actuelle</w:t>
      </w:r>
      <w:r w:rsidR="00E8206A">
        <w:t xml:space="preserve">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 xml:space="preserve">Fréquence de percussion </w:t>
      </w:r>
      <w:r w:rsidR="00DB2D8F">
        <w:tab/>
        <w:t>(</w:t>
      </w:r>
      <w:r w:rsidR="00E8206A">
        <w:t xml:space="preserve">x à x </w:t>
      </w:r>
      <w:r w:rsidR="00DB2D8F">
        <w:t>/min.)</w:t>
      </w:r>
      <w:r w:rsidR="00DB2D8F">
        <w:tab/>
        <w:t>Valeur actuelle</w:t>
      </w:r>
      <w:r w:rsidR="00E8206A">
        <w:t xml:space="preserve"> </w:t>
      </w:r>
      <w:r>
        <w:t>:</w:t>
      </w:r>
      <w:r w:rsidR="004A3B43">
        <w:tab/>
      </w:r>
    </w:p>
    <w:p w:rsidR="00713F32" w:rsidRDefault="00713F32" w:rsidP="00DB2D8F">
      <w:pPr>
        <w:pStyle w:val="Vrificationavecnormale"/>
      </w:pPr>
      <w:r>
        <w:t xml:space="preserve">Ratio i : e (percussion) </w:t>
      </w:r>
      <w:r w:rsidR="00DB2D8F">
        <w:t>(1 :1)</w:t>
      </w:r>
      <w:r w:rsidR="00DB2D8F">
        <w:tab/>
      </w:r>
      <w:r w:rsidR="00E8206A">
        <w:t>(x : x à x </w:t>
      </w:r>
      <w:proofErr w:type="gramStart"/>
      <w:r w:rsidR="00E8206A">
        <w:t>:x</w:t>
      </w:r>
      <w:proofErr w:type="gramEnd"/>
      <w:r w:rsidR="00E8206A">
        <w:t>)</w:t>
      </w:r>
      <w:r w:rsidR="00DB2D8F">
        <w:tab/>
        <w:t>Valeur actuelle</w:t>
      </w:r>
      <w:r w:rsidR="00E8206A">
        <w:t xml:space="preserve"> </w:t>
      </w:r>
      <w:r>
        <w:t>:</w:t>
      </w:r>
      <w:r w:rsidR="00DB2D8F">
        <w:tab/>
      </w:r>
    </w:p>
    <w:p w:rsidR="00713F32" w:rsidRDefault="00713F32" w:rsidP="00713F32">
      <w:pPr>
        <w:pStyle w:val="Sectiondeformulaire"/>
      </w:pPr>
      <w:r w:rsidRPr="00D51BC4">
        <w:t xml:space="preserve">Vérification du </w:t>
      </w:r>
      <w:proofErr w:type="spellStart"/>
      <w:r w:rsidRPr="00D51BC4">
        <w:t>Monitron</w:t>
      </w:r>
      <w:proofErr w:type="spellEnd"/>
      <w:r w:rsidR="00E8206A">
        <w:t xml:space="preserve"> </w:t>
      </w:r>
    </w:p>
    <w:p w:rsidR="00713F32" w:rsidRDefault="00713F32" w:rsidP="00713F32">
      <w:pPr>
        <w:pStyle w:val="Instruction"/>
      </w:pPr>
      <w:r>
        <w:t xml:space="preserve">Mettre le </w:t>
      </w:r>
      <w:proofErr w:type="spellStart"/>
      <w:r>
        <w:t>Monitron</w:t>
      </w:r>
      <w:proofErr w:type="spellEnd"/>
      <w:r>
        <w:t xml:space="preserve"> en fonction</w:t>
      </w:r>
    </w:p>
    <w:p w:rsidR="00713F32" w:rsidRDefault="00713F32" w:rsidP="00713F32">
      <w:pPr>
        <w:pStyle w:val="Instruction"/>
      </w:pPr>
      <w:r>
        <w:t>Sélectionner l’échelle de 60cmH</w:t>
      </w:r>
      <w:r>
        <w:rPr>
          <w:rFonts w:ascii="Cambria Math" w:hAnsi="Cambria Math" w:cs="Cambria Math"/>
        </w:rPr>
        <w:t>₂</w:t>
      </w:r>
      <w:r>
        <w:t>O</w:t>
      </w:r>
    </w:p>
    <w:p w:rsidR="00713F32" w:rsidRDefault="00713F32" w:rsidP="00713F32">
      <w:pPr>
        <w:pStyle w:val="Instruction"/>
      </w:pPr>
      <w:r>
        <w:t>Ajuster l’alarme de pression haute à 20 cmH2O</w:t>
      </w:r>
    </w:p>
    <w:p w:rsidR="00713F32" w:rsidRDefault="007A203A" w:rsidP="007A203A">
      <w:pPr>
        <w:pStyle w:val="Vrification"/>
        <w:jc w:val="left"/>
      </w:pPr>
      <w:r>
        <w:tab/>
      </w:r>
      <w:r w:rsidR="00713F32">
        <w:t>Alarme audible :</w:t>
      </w:r>
      <w:r w:rsidR="00257F57">
        <w:tab/>
      </w:r>
    </w:p>
    <w:p w:rsidR="00713F32" w:rsidRDefault="00713F32" w:rsidP="00713F32">
      <w:pPr>
        <w:pStyle w:val="Instruction"/>
      </w:pPr>
      <w:r>
        <w:t>Réajuster l’alarme de pression haute à 40 cmH2O;</w:t>
      </w:r>
    </w:p>
    <w:p w:rsidR="00713F32" w:rsidRDefault="00713F32" w:rsidP="00713F32">
      <w:pPr>
        <w:pStyle w:val="Instruction"/>
      </w:pPr>
      <w:r>
        <w:t>Ajuster l’alarme de pression basse  à 0 cmH2O;</w:t>
      </w:r>
      <w:bookmarkStart w:id="0" w:name="_GoBack"/>
      <w:bookmarkEnd w:id="0"/>
    </w:p>
    <w:p w:rsidR="00713F32" w:rsidRPr="007A203A" w:rsidRDefault="007A203A" w:rsidP="007A203A">
      <w:pPr>
        <w:pStyle w:val="Vrification"/>
      </w:pPr>
      <w:r>
        <w:tab/>
      </w:r>
      <w:r w:rsidR="00713F32">
        <w:t>Alarme audible :</w:t>
      </w:r>
      <w:r>
        <w:tab/>
      </w:r>
      <w:r>
        <w:tab/>
      </w:r>
    </w:p>
    <w:p w:rsidR="00713F32" w:rsidRDefault="00713F32" w:rsidP="00713F32">
      <w:pPr>
        <w:pStyle w:val="Instruction"/>
      </w:pPr>
      <w:r>
        <w:t>Réajuster l’alarme de pression haute à 5 cmH2O;</w:t>
      </w:r>
    </w:p>
    <w:p w:rsidR="00D51BC4" w:rsidRDefault="00D51BC4" w:rsidP="00713F32">
      <w:pPr>
        <w:pStyle w:val="Instruction"/>
        <w:numPr>
          <w:ilvl w:val="0"/>
          <w:numId w:val="0"/>
        </w:numPr>
        <w:ind w:left="357"/>
      </w:pPr>
    </w:p>
    <w:p w:rsidR="007A203A" w:rsidRDefault="007B7872" w:rsidP="007A203A">
      <w:pPr>
        <w:spacing w:after="240"/>
      </w:pPr>
      <w:r>
        <w:t>Vérification effectuée par : _____________________________________________</w:t>
      </w:r>
    </w:p>
    <w:p w:rsidR="007B7872" w:rsidRPr="002878C2" w:rsidRDefault="007B7872" w:rsidP="007A203A">
      <w:pPr>
        <w:spacing w:after="240"/>
        <w:ind w:left="2836" w:firstLine="709"/>
      </w:pPr>
      <w:r>
        <w:t>(Nom en lettres moulées)</w:t>
      </w:r>
    </w:p>
    <w:sectPr w:rsidR="007B7872" w:rsidRPr="002878C2" w:rsidSect="00615BB3">
      <w:headerReference w:type="default" r:id="rId8"/>
      <w:footerReference w:type="default" r:id="rId9"/>
      <w:pgSz w:w="12240" w:h="15840"/>
      <w:pgMar w:top="720" w:right="720" w:bottom="720" w:left="9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67F" w:rsidRDefault="00F6467F" w:rsidP="00125C7F">
      <w:r>
        <w:separator/>
      </w:r>
    </w:p>
  </w:endnote>
  <w:endnote w:type="continuationSeparator" w:id="0">
    <w:p w:rsidR="00F6467F" w:rsidRDefault="00F6467F" w:rsidP="001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7F" w:rsidRPr="00820AA5" w:rsidRDefault="00F6467F" w:rsidP="004C392B">
    <w:pPr>
      <w:pStyle w:val="Pieddepage"/>
      <w:tabs>
        <w:tab w:val="clear" w:pos="4320"/>
        <w:tab w:val="center" w:pos="7230"/>
      </w:tabs>
    </w:pPr>
    <w:r>
      <w:t>INH-FOR-82-03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67F" w:rsidRDefault="00F6467F" w:rsidP="00125C7F">
      <w:r>
        <w:separator/>
      </w:r>
    </w:p>
  </w:footnote>
  <w:footnote w:type="continuationSeparator" w:id="0">
    <w:p w:rsidR="00F6467F" w:rsidRDefault="00F6467F" w:rsidP="00125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7F" w:rsidRDefault="00F6467F" w:rsidP="002034E0">
    <w:pPr>
      <w:pStyle w:val="En-tte"/>
      <w:tabs>
        <w:tab w:val="clear" w:pos="8640"/>
        <w:tab w:val="right" w:pos="14317"/>
      </w:tabs>
    </w:pPr>
    <w:r>
      <w:rPr>
        <w:noProof/>
        <w:lang w:eastAsia="fr-CA"/>
      </w:rPr>
      <w:drawing>
        <wp:inline distT="0" distB="0" distL="0" distR="0" wp14:anchorId="21A8FC34" wp14:editId="6AE01860">
          <wp:extent cx="892903" cy="561975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59"/>
                  <a:stretch/>
                </pic:blipFill>
                <pic:spPr bwMode="auto">
                  <a:xfrm>
                    <a:off x="0" y="0"/>
                    <a:ext cx="898286" cy="5653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F6467F" w:rsidRDefault="00F6467F" w:rsidP="002034E0">
    <w:pPr>
      <w:pStyle w:val="En-tte"/>
      <w:tabs>
        <w:tab w:val="clear" w:pos="8640"/>
        <w:tab w:val="right" w:pos="14317"/>
      </w:tabs>
    </w:pPr>
  </w:p>
  <w:p w:rsidR="00F6467F" w:rsidRDefault="00F6467F" w:rsidP="002034E0">
    <w:pPr>
      <w:pStyle w:val="En-tte"/>
      <w:tabs>
        <w:tab w:val="clear" w:pos="8640"/>
        <w:tab w:val="right" w:pos="14317"/>
      </w:tabs>
      <w:rPr>
        <w:b/>
      </w:rPr>
    </w:pPr>
    <w:r>
      <w:tab/>
    </w:r>
    <w:r>
      <w:tab/>
    </w:r>
    <w:r>
      <w:rPr>
        <w:b/>
      </w:rPr>
      <w:t>Service d’</w:t>
    </w:r>
    <w:proofErr w:type="spellStart"/>
    <w:r>
      <w:rPr>
        <w:b/>
      </w:rPr>
      <w:t>inhalothérapie</w:t>
    </w:r>
    <w:proofErr w:type="spellEnd"/>
  </w:p>
  <w:p w:rsidR="00F6467F" w:rsidRPr="002878C2" w:rsidRDefault="00F6467F" w:rsidP="002878C2">
    <w:pPr>
      <w:spacing w:after="240"/>
      <w:jc w:val="center"/>
      <w:rPr>
        <w:b/>
      </w:rPr>
    </w:pPr>
    <w:r>
      <w:rPr>
        <w:b/>
      </w:rPr>
      <w:t xml:space="preserve">Vérification pré-utilisation du </w:t>
    </w:r>
    <w:proofErr w:type="spellStart"/>
    <w:r>
      <w:rPr>
        <w:b/>
      </w:rPr>
      <w:t>vantilateur</w:t>
    </w:r>
    <w:proofErr w:type="spellEnd"/>
    <w:r>
      <w:rPr>
        <w:b/>
      </w:rPr>
      <w:t xml:space="preserve"> VDR-4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02E"/>
    <w:multiLevelType w:val="hybridMultilevel"/>
    <w:tmpl w:val="634831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26D4"/>
    <w:multiLevelType w:val="hybridMultilevel"/>
    <w:tmpl w:val="0B2021E6"/>
    <w:lvl w:ilvl="0" w:tplc="F260F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F3065"/>
    <w:multiLevelType w:val="hybridMultilevel"/>
    <w:tmpl w:val="2A9AA972"/>
    <w:lvl w:ilvl="0" w:tplc="C52E1C8A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86AD8"/>
    <w:multiLevelType w:val="multilevel"/>
    <w:tmpl w:val="0F6AA0E2"/>
    <w:lvl w:ilvl="0">
      <w:start w:val="1"/>
      <w:numFmt w:val="decimal"/>
      <w:pStyle w:val="Sectiondeformulair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Instruction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0E115EC"/>
    <w:multiLevelType w:val="hybridMultilevel"/>
    <w:tmpl w:val="A95CC8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F1F64"/>
    <w:multiLevelType w:val="hybridMultilevel"/>
    <w:tmpl w:val="E9D890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6F"/>
    <w:rsid w:val="0000393E"/>
    <w:rsid w:val="00006FF7"/>
    <w:rsid w:val="0001715E"/>
    <w:rsid w:val="000236B9"/>
    <w:rsid w:val="000661CE"/>
    <w:rsid w:val="000A4294"/>
    <w:rsid w:val="000B7250"/>
    <w:rsid w:val="00102FD4"/>
    <w:rsid w:val="00116ADC"/>
    <w:rsid w:val="00125C7F"/>
    <w:rsid w:val="00162F4F"/>
    <w:rsid w:val="00174F23"/>
    <w:rsid w:val="002034E0"/>
    <w:rsid w:val="00257F57"/>
    <w:rsid w:val="002878C2"/>
    <w:rsid w:val="00303D8C"/>
    <w:rsid w:val="003E058A"/>
    <w:rsid w:val="003E3728"/>
    <w:rsid w:val="003E4D5C"/>
    <w:rsid w:val="0042079B"/>
    <w:rsid w:val="00437FB4"/>
    <w:rsid w:val="004A3B43"/>
    <w:rsid w:val="004B116A"/>
    <w:rsid w:val="004B3DF2"/>
    <w:rsid w:val="004C392B"/>
    <w:rsid w:val="00540135"/>
    <w:rsid w:val="005B4C2F"/>
    <w:rsid w:val="00615BB3"/>
    <w:rsid w:val="00635437"/>
    <w:rsid w:val="006852C3"/>
    <w:rsid w:val="00713F32"/>
    <w:rsid w:val="007A203A"/>
    <w:rsid w:val="007B354C"/>
    <w:rsid w:val="007B7872"/>
    <w:rsid w:val="007D159C"/>
    <w:rsid w:val="00820AA5"/>
    <w:rsid w:val="00823908"/>
    <w:rsid w:val="008842BB"/>
    <w:rsid w:val="009358E9"/>
    <w:rsid w:val="009857DA"/>
    <w:rsid w:val="009A66E1"/>
    <w:rsid w:val="009C3DF9"/>
    <w:rsid w:val="00A23A4E"/>
    <w:rsid w:val="00A37E8A"/>
    <w:rsid w:val="00AF5DC2"/>
    <w:rsid w:val="00B630AF"/>
    <w:rsid w:val="00B74CE4"/>
    <w:rsid w:val="00B76A73"/>
    <w:rsid w:val="00CF132E"/>
    <w:rsid w:val="00D17787"/>
    <w:rsid w:val="00D301DC"/>
    <w:rsid w:val="00D4290E"/>
    <w:rsid w:val="00D51BC4"/>
    <w:rsid w:val="00D8246E"/>
    <w:rsid w:val="00D91DD8"/>
    <w:rsid w:val="00D95F6F"/>
    <w:rsid w:val="00DB2D8F"/>
    <w:rsid w:val="00E107E0"/>
    <w:rsid w:val="00E8206A"/>
    <w:rsid w:val="00F6467F"/>
    <w:rsid w:val="00F74AE5"/>
    <w:rsid w:val="00F9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C2"/>
    <w:rPr>
      <w:rFonts w:ascii="Arial" w:hAnsi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deformulaire">
    <w:name w:val="Section de formulaire"/>
    <w:basedOn w:val="Normal"/>
    <w:next w:val="Instruction"/>
    <w:qFormat/>
    <w:rsid w:val="00713F32"/>
    <w:pPr>
      <w:numPr>
        <w:numId w:val="5"/>
      </w:numPr>
      <w:pBdr>
        <w:top w:val="single" w:sz="4" w:space="1" w:color="auto"/>
        <w:bottom w:val="single" w:sz="4" w:space="1" w:color="auto"/>
      </w:pBdr>
      <w:shd w:val="pct25" w:color="auto" w:fill="auto"/>
      <w:spacing w:before="240" w:after="240"/>
    </w:pPr>
    <w:rPr>
      <w:b/>
    </w:rPr>
  </w:style>
  <w:style w:type="paragraph" w:customStyle="1" w:styleId="Instruction">
    <w:name w:val="Instruction"/>
    <w:basedOn w:val="Normal"/>
    <w:qFormat/>
    <w:rsid w:val="00713F32"/>
    <w:pPr>
      <w:numPr>
        <w:ilvl w:val="1"/>
        <w:numId w:val="5"/>
      </w:numPr>
    </w:pPr>
  </w:style>
  <w:style w:type="paragraph" w:customStyle="1" w:styleId="Tableaudeparamtres">
    <w:name w:val="Tableau de paramètres"/>
    <w:basedOn w:val="Normal"/>
    <w:autoRedefine/>
    <w:qFormat/>
    <w:rsid w:val="00E8206A"/>
    <w:pPr>
      <w:tabs>
        <w:tab w:val="right" w:leader="dot" w:pos="10490"/>
      </w:tabs>
      <w:spacing w:before="120" w:after="120"/>
      <w:contextualSpacing/>
    </w:pPr>
  </w:style>
  <w:style w:type="paragraph" w:customStyle="1" w:styleId="Vrification">
    <w:name w:val="Vérification"/>
    <w:basedOn w:val="Instruction"/>
    <w:autoRedefine/>
    <w:qFormat/>
    <w:rsid w:val="007A203A"/>
    <w:pPr>
      <w:numPr>
        <w:ilvl w:val="0"/>
        <w:numId w:val="0"/>
      </w:numPr>
      <w:tabs>
        <w:tab w:val="right" w:pos="9639"/>
        <w:tab w:val="right" w:leader="underscore" w:pos="10490"/>
      </w:tabs>
      <w:jc w:val="right"/>
    </w:pPr>
    <w:rPr>
      <w:b/>
      <w:i/>
    </w:rPr>
  </w:style>
  <w:style w:type="paragraph" w:customStyle="1" w:styleId="Vrificationavecnormale">
    <w:name w:val="Vérification avec normale"/>
    <w:basedOn w:val="Vrification"/>
    <w:autoRedefine/>
    <w:qFormat/>
    <w:rsid w:val="00AF5DC2"/>
    <w:pPr>
      <w:tabs>
        <w:tab w:val="center" w:leader="dot" w:pos="5387"/>
        <w:tab w:val="right" w:leader="dot" w:pos="9639"/>
      </w:tabs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C2"/>
    <w:rPr>
      <w:rFonts w:ascii="Arial" w:hAnsi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deformulaire">
    <w:name w:val="Section de formulaire"/>
    <w:basedOn w:val="Normal"/>
    <w:next w:val="Instruction"/>
    <w:qFormat/>
    <w:rsid w:val="00713F32"/>
    <w:pPr>
      <w:numPr>
        <w:numId w:val="5"/>
      </w:numPr>
      <w:pBdr>
        <w:top w:val="single" w:sz="4" w:space="1" w:color="auto"/>
        <w:bottom w:val="single" w:sz="4" w:space="1" w:color="auto"/>
      </w:pBdr>
      <w:shd w:val="pct25" w:color="auto" w:fill="auto"/>
      <w:spacing w:before="240" w:after="240"/>
    </w:pPr>
    <w:rPr>
      <w:b/>
    </w:rPr>
  </w:style>
  <w:style w:type="paragraph" w:customStyle="1" w:styleId="Instruction">
    <w:name w:val="Instruction"/>
    <w:basedOn w:val="Normal"/>
    <w:qFormat/>
    <w:rsid w:val="00713F32"/>
    <w:pPr>
      <w:numPr>
        <w:ilvl w:val="1"/>
        <w:numId w:val="5"/>
      </w:numPr>
    </w:pPr>
  </w:style>
  <w:style w:type="paragraph" w:customStyle="1" w:styleId="Tableaudeparamtres">
    <w:name w:val="Tableau de paramètres"/>
    <w:basedOn w:val="Normal"/>
    <w:autoRedefine/>
    <w:qFormat/>
    <w:rsid w:val="00E8206A"/>
    <w:pPr>
      <w:tabs>
        <w:tab w:val="right" w:leader="dot" w:pos="10490"/>
      </w:tabs>
      <w:spacing w:before="120" w:after="120"/>
      <w:contextualSpacing/>
    </w:pPr>
  </w:style>
  <w:style w:type="paragraph" w:customStyle="1" w:styleId="Vrification">
    <w:name w:val="Vérification"/>
    <w:basedOn w:val="Instruction"/>
    <w:autoRedefine/>
    <w:qFormat/>
    <w:rsid w:val="007A203A"/>
    <w:pPr>
      <w:numPr>
        <w:ilvl w:val="0"/>
        <w:numId w:val="0"/>
      </w:numPr>
      <w:tabs>
        <w:tab w:val="right" w:pos="9639"/>
        <w:tab w:val="right" w:leader="underscore" w:pos="10490"/>
      </w:tabs>
      <w:jc w:val="right"/>
    </w:pPr>
    <w:rPr>
      <w:b/>
      <w:i/>
    </w:rPr>
  </w:style>
  <w:style w:type="paragraph" w:customStyle="1" w:styleId="Vrificationavecnormale">
    <w:name w:val="Vérification avec normale"/>
    <w:basedOn w:val="Vrification"/>
    <w:autoRedefine/>
    <w:qFormat/>
    <w:rsid w:val="00AF5DC2"/>
    <w:pPr>
      <w:tabs>
        <w:tab w:val="center" w:leader="dot" w:pos="5387"/>
        <w:tab w:val="right" w:leader="dot" w:pos="9639"/>
      </w:tabs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SH\Inhaloth&#233;rapie\Coordination\MESOP%20inhalo\Mat&#233;riel%20et%20&#233;quipements%20RCR\Intubation%20difficile\Gabari%20v&#233;rification%20intub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 vérification intubation.dotx</Template>
  <TotalTime>108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p0037999</dc:creator>
  <cp:keywords/>
  <dc:description/>
  <cp:lastModifiedBy>p0023885</cp:lastModifiedBy>
  <cp:revision>6</cp:revision>
  <cp:lastPrinted>2016-07-18T17:38:00Z</cp:lastPrinted>
  <dcterms:created xsi:type="dcterms:W3CDTF">2016-07-21T14:47:00Z</dcterms:created>
  <dcterms:modified xsi:type="dcterms:W3CDTF">2016-07-21T19:55:00Z</dcterms:modified>
</cp:coreProperties>
</file>