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5C" w:rsidRDefault="002878C2" w:rsidP="002878C2">
      <w:pPr>
        <w:spacing w:after="240"/>
        <w:jc w:val="right"/>
      </w:pPr>
      <w:r>
        <w:t xml:space="preserve">Numéro PGBM de </w:t>
      </w:r>
      <w:proofErr w:type="gramStart"/>
      <w:r>
        <w:t>l’appareil  :</w:t>
      </w:r>
      <w:proofErr w:type="gramEnd"/>
      <w:r>
        <w:t xml:space="preserve"> _______________</w:t>
      </w:r>
    </w:p>
    <w:p w:rsidR="007D159C" w:rsidRDefault="002878C2" w:rsidP="00D95F6F">
      <w:pPr>
        <w:spacing w:after="240"/>
      </w:pPr>
      <w:r>
        <w:t>Effectuer les réglages suivants sur le module de contrôle:</w:t>
      </w:r>
    </w:p>
    <w:tbl>
      <w:tblPr>
        <w:tblStyle w:val="Listeclaire"/>
        <w:tblW w:w="0" w:type="auto"/>
        <w:jc w:val="center"/>
        <w:tblLook w:val="0420" w:firstRow="1" w:lastRow="0" w:firstColumn="0" w:lastColumn="0" w:noHBand="0" w:noVBand="1"/>
      </w:tblPr>
      <w:tblGrid>
        <w:gridCol w:w="3369"/>
        <w:gridCol w:w="2268"/>
      </w:tblGrid>
      <w:tr w:rsidR="002878C2" w:rsidTr="0061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2878C2" w:rsidRDefault="002878C2" w:rsidP="00615BB3">
            <w:pPr>
              <w:spacing w:after="240"/>
              <w:jc w:val="center"/>
            </w:pPr>
            <w:proofErr w:type="spellStart"/>
            <w:r>
              <w:t>Reglage</w:t>
            </w:r>
            <w:proofErr w:type="spellEnd"/>
          </w:p>
        </w:tc>
        <w:tc>
          <w:tcPr>
            <w:tcW w:w="2268" w:type="dxa"/>
            <w:vAlign w:val="center"/>
          </w:tcPr>
          <w:p w:rsidR="002878C2" w:rsidRDefault="002878C2" w:rsidP="00615BB3">
            <w:pPr>
              <w:spacing w:after="240"/>
              <w:jc w:val="center"/>
            </w:pPr>
            <w:r>
              <w:t>Position ou valeur</w:t>
            </w:r>
          </w:p>
        </w:tc>
      </w:tr>
      <w:tr w:rsidR="002878C2" w:rsidTr="0061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2878C2" w:rsidRDefault="00615BB3" w:rsidP="00D95F6F">
            <w:pPr>
              <w:spacing w:after="240"/>
            </w:pPr>
            <w:r>
              <w:t>PRESSION DE TRAVAIL</w:t>
            </w:r>
          </w:p>
        </w:tc>
        <w:tc>
          <w:tcPr>
            <w:tcW w:w="2268" w:type="dxa"/>
            <w:vAlign w:val="center"/>
          </w:tcPr>
          <w:p w:rsidR="002878C2" w:rsidRDefault="002878C2" w:rsidP="00615BB3">
            <w:pPr>
              <w:spacing w:after="240"/>
              <w:jc w:val="center"/>
            </w:pPr>
            <w:r>
              <w:t xml:space="preserve">40 </w:t>
            </w:r>
            <w:proofErr w:type="spellStart"/>
            <w:r>
              <w:t>lbs</w:t>
            </w:r>
            <w:proofErr w:type="spellEnd"/>
            <w:r>
              <w:t>/po2</w:t>
            </w:r>
          </w:p>
        </w:tc>
      </w:tr>
      <w:tr w:rsidR="002878C2" w:rsidTr="00615BB3">
        <w:trPr>
          <w:jc w:val="center"/>
        </w:trPr>
        <w:tc>
          <w:tcPr>
            <w:tcW w:w="3369" w:type="dxa"/>
          </w:tcPr>
          <w:p w:rsidR="002878C2" w:rsidRDefault="002878C2" w:rsidP="00D95F6F">
            <w:pPr>
              <w:spacing w:after="240"/>
            </w:pPr>
            <w:r>
              <w:t>DEBIT PULSE</w:t>
            </w:r>
            <w:r w:rsidR="00615BB3">
              <w:t> :</w:t>
            </w:r>
          </w:p>
        </w:tc>
        <w:tc>
          <w:tcPr>
            <w:tcW w:w="2268" w:type="dxa"/>
            <w:vAlign w:val="center"/>
          </w:tcPr>
          <w:p w:rsidR="002878C2" w:rsidRDefault="00615BB3" w:rsidP="00615BB3">
            <w:pPr>
              <w:spacing w:after="240"/>
              <w:jc w:val="center"/>
            </w:pPr>
            <w:r>
              <w:t>Index à 1</w:t>
            </w:r>
          </w:p>
        </w:tc>
      </w:tr>
      <w:tr w:rsidR="002878C2" w:rsidTr="0061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2878C2" w:rsidRDefault="00615BB3" w:rsidP="00D95F6F">
            <w:pPr>
              <w:spacing w:after="240"/>
            </w:pPr>
            <w:r>
              <w:t>CPAP OSCILLANTE :</w:t>
            </w:r>
          </w:p>
        </w:tc>
        <w:tc>
          <w:tcPr>
            <w:tcW w:w="2268" w:type="dxa"/>
            <w:vAlign w:val="center"/>
          </w:tcPr>
          <w:p w:rsidR="002878C2" w:rsidRDefault="002878C2" w:rsidP="00615BB3">
            <w:pPr>
              <w:spacing w:after="240"/>
              <w:jc w:val="center"/>
            </w:pPr>
          </w:p>
        </w:tc>
      </w:tr>
      <w:tr w:rsidR="00615BB3" w:rsidTr="00615BB3">
        <w:trPr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DEMANDE CPAP / PEEP</w:t>
            </w:r>
            <w:r>
              <w:t> :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PRESSION DE CONVECTION</w:t>
            </w:r>
            <w:r>
              <w:t> :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jc w:val="center"/>
        </w:trPr>
        <w:tc>
          <w:tcPr>
            <w:tcW w:w="3369" w:type="dxa"/>
          </w:tcPr>
          <w:p w:rsidR="00615BB3" w:rsidRDefault="00615BB3" w:rsidP="00780DEB">
            <w:pPr>
              <w:spacing w:after="240"/>
            </w:pPr>
            <w:r>
              <w:t>FREQUENCE DE PERCUSSION</w:t>
            </w:r>
            <w:r>
              <w:t> :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  <w:r>
              <w:t>Index à 11</w:t>
            </w:r>
          </w:p>
        </w:tc>
      </w:tr>
      <w:tr w:rsidR="00615BB3" w:rsidTr="0061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615BB3" w:rsidRDefault="00615BB3" w:rsidP="00780DEB">
            <w:pPr>
              <w:spacing w:after="240"/>
            </w:pPr>
            <w:r>
              <w:t>FIO2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TEMPS INSPIRATOIRE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TEMPS EXPIRATOIRE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NÉBULISATION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ALLARME DE SURPRESSION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RATIO i : e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  <w:tr w:rsidR="00615BB3" w:rsidTr="0061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615BB3" w:rsidRDefault="00615BB3" w:rsidP="00D95F6F">
            <w:pPr>
              <w:spacing w:after="240"/>
            </w:pPr>
            <w:r>
              <w:t>INTERRUPTEUR PRINCIPAL</w:t>
            </w:r>
          </w:p>
        </w:tc>
        <w:tc>
          <w:tcPr>
            <w:tcW w:w="2268" w:type="dxa"/>
            <w:vAlign w:val="center"/>
          </w:tcPr>
          <w:p w:rsidR="00615BB3" w:rsidRDefault="00615BB3" w:rsidP="00615BB3">
            <w:pPr>
              <w:spacing w:after="240"/>
              <w:jc w:val="center"/>
            </w:pPr>
          </w:p>
        </w:tc>
      </w:tr>
    </w:tbl>
    <w:p w:rsidR="002878C2" w:rsidRPr="002878C2" w:rsidRDefault="002878C2" w:rsidP="00D95F6F">
      <w:pPr>
        <w:spacing w:after="240"/>
      </w:pPr>
    </w:p>
    <w:sectPr w:rsidR="002878C2" w:rsidRPr="002878C2" w:rsidSect="00615BB3">
      <w:headerReference w:type="default" r:id="rId8"/>
      <w:footerReference w:type="default" r:id="rId9"/>
      <w:pgSz w:w="12240" w:h="15840"/>
      <w:pgMar w:top="720" w:right="720" w:bottom="720" w:left="9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58A" w:rsidRDefault="003E058A" w:rsidP="00125C7F">
      <w:r>
        <w:separator/>
      </w:r>
    </w:p>
  </w:endnote>
  <w:endnote w:type="continuationSeparator" w:id="0">
    <w:p w:rsidR="003E058A" w:rsidRDefault="003E058A" w:rsidP="0012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8A" w:rsidRPr="00820AA5" w:rsidRDefault="003E058A" w:rsidP="004C392B">
    <w:pPr>
      <w:pStyle w:val="Pieddepage"/>
      <w:tabs>
        <w:tab w:val="clear" w:pos="4320"/>
        <w:tab w:val="center" w:pos="7230"/>
      </w:tabs>
    </w:pPr>
    <w:r>
      <w:t>INH-FOR-82-03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5BB3">
      <w:rPr>
        <w:noProof/>
      </w:rPr>
      <w:t>1</w:t>
    </w:r>
    <w:r>
      <w:fldChar w:fldCharType="end"/>
    </w:r>
    <w:r>
      <w:t xml:space="preserve"> de </w:t>
    </w:r>
    <w:r w:rsidR="00615BB3">
      <w:fldChar w:fldCharType="begin"/>
    </w:r>
    <w:r w:rsidR="00615BB3">
      <w:instrText xml:space="preserve"> NUMPAGES   \* MERGEFORMAT </w:instrText>
    </w:r>
    <w:r w:rsidR="00615BB3">
      <w:fldChar w:fldCharType="separate"/>
    </w:r>
    <w:r w:rsidR="00615BB3">
      <w:rPr>
        <w:noProof/>
      </w:rPr>
      <w:t>1</w:t>
    </w:r>
    <w:r w:rsidR="00615B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58A" w:rsidRDefault="003E058A" w:rsidP="00125C7F">
      <w:r>
        <w:separator/>
      </w:r>
    </w:p>
  </w:footnote>
  <w:footnote w:type="continuationSeparator" w:id="0">
    <w:p w:rsidR="003E058A" w:rsidRDefault="003E058A" w:rsidP="00125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8A" w:rsidRDefault="003E058A" w:rsidP="002034E0">
    <w:pPr>
      <w:pStyle w:val="En-tte"/>
      <w:tabs>
        <w:tab w:val="clear" w:pos="8640"/>
        <w:tab w:val="right" w:pos="14317"/>
      </w:tabs>
      <w:rPr>
        <w:b/>
      </w:rPr>
    </w:pPr>
    <w:r>
      <w:rPr>
        <w:noProof/>
        <w:lang w:eastAsia="fr-CA"/>
      </w:rPr>
      <w:drawing>
        <wp:inline distT="0" distB="0" distL="0" distR="0" wp14:anchorId="58077568" wp14:editId="313004ED">
          <wp:extent cx="892903" cy="561975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UM - Ancien - Noir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359"/>
                  <a:stretch/>
                </pic:blipFill>
                <pic:spPr bwMode="auto">
                  <a:xfrm>
                    <a:off x="0" y="0"/>
                    <a:ext cx="898286" cy="5653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b/>
      </w:rPr>
      <w:t>Service d’</w:t>
    </w:r>
    <w:proofErr w:type="spellStart"/>
    <w:r>
      <w:rPr>
        <w:b/>
      </w:rPr>
      <w:t>inhalothérapie</w:t>
    </w:r>
    <w:proofErr w:type="spellEnd"/>
  </w:p>
  <w:p w:rsidR="00E107E0" w:rsidRPr="002878C2" w:rsidRDefault="002878C2" w:rsidP="002878C2">
    <w:pPr>
      <w:spacing w:after="240"/>
      <w:jc w:val="center"/>
      <w:rPr>
        <w:b/>
      </w:rPr>
    </w:pPr>
    <w:r>
      <w:rPr>
        <w:b/>
      </w:rPr>
      <w:t xml:space="preserve">Vérification pré-utilisation du </w:t>
    </w:r>
    <w:proofErr w:type="spellStart"/>
    <w:r>
      <w:rPr>
        <w:b/>
      </w:rPr>
      <w:t>vantilateur</w:t>
    </w:r>
    <w:proofErr w:type="spellEnd"/>
    <w:r>
      <w:rPr>
        <w:b/>
      </w:rPr>
      <w:t xml:space="preserve"> VDR-4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02E"/>
    <w:multiLevelType w:val="hybridMultilevel"/>
    <w:tmpl w:val="634831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F3065"/>
    <w:multiLevelType w:val="hybridMultilevel"/>
    <w:tmpl w:val="2A9AA972"/>
    <w:lvl w:ilvl="0" w:tplc="C52E1C8A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6F"/>
    <w:rsid w:val="0000393E"/>
    <w:rsid w:val="0001715E"/>
    <w:rsid w:val="000236B9"/>
    <w:rsid w:val="000A4294"/>
    <w:rsid w:val="00102FD4"/>
    <w:rsid w:val="00125C7F"/>
    <w:rsid w:val="00174F23"/>
    <w:rsid w:val="002034E0"/>
    <w:rsid w:val="002878C2"/>
    <w:rsid w:val="00303D8C"/>
    <w:rsid w:val="003E058A"/>
    <w:rsid w:val="003E3728"/>
    <w:rsid w:val="003E4D5C"/>
    <w:rsid w:val="0042079B"/>
    <w:rsid w:val="004B3DF2"/>
    <w:rsid w:val="004C392B"/>
    <w:rsid w:val="00540135"/>
    <w:rsid w:val="00615BB3"/>
    <w:rsid w:val="00635437"/>
    <w:rsid w:val="006852C3"/>
    <w:rsid w:val="007B354C"/>
    <w:rsid w:val="007D159C"/>
    <w:rsid w:val="00820AA5"/>
    <w:rsid w:val="00823908"/>
    <w:rsid w:val="008842BB"/>
    <w:rsid w:val="009A66E1"/>
    <w:rsid w:val="009C3DF9"/>
    <w:rsid w:val="00A23A4E"/>
    <w:rsid w:val="00A37E8A"/>
    <w:rsid w:val="00B76A73"/>
    <w:rsid w:val="00CF132E"/>
    <w:rsid w:val="00D17787"/>
    <w:rsid w:val="00D301DC"/>
    <w:rsid w:val="00D4290E"/>
    <w:rsid w:val="00D8246E"/>
    <w:rsid w:val="00D95F6F"/>
    <w:rsid w:val="00E107E0"/>
    <w:rsid w:val="00F74AE5"/>
    <w:rsid w:val="00F9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7F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615B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7F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615B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SH\Inhaloth&#233;rapie\Coordination\MESOP%20inhalo\Mat&#233;riel%20et%20&#233;quipements%20RCR\Intubation%20difficile\Gabari%20v&#233;rification%20intub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 vérification intubation.dotx</Template>
  <TotalTime>1</TotalTime>
  <Pages>1</Pages>
  <Words>65</Words>
  <Characters>361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p0037999</dc:creator>
  <cp:keywords/>
  <dc:description/>
  <cp:lastModifiedBy>p0023885</cp:lastModifiedBy>
  <cp:revision>2</cp:revision>
  <cp:lastPrinted>2016-06-21T14:23:00Z</cp:lastPrinted>
  <dcterms:created xsi:type="dcterms:W3CDTF">2016-07-08T18:29:00Z</dcterms:created>
  <dcterms:modified xsi:type="dcterms:W3CDTF">2016-07-08T18:29:00Z</dcterms:modified>
</cp:coreProperties>
</file>